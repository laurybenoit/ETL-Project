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9A0B43C" w14:textId="77777777" w:rsidTr="00AB08ED">
        <w:tc>
          <w:tcPr>
            <w:tcW w:w="7026" w:type="dxa"/>
            <w:vAlign w:val="bottom"/>
          </w:tcPr>
          <w:p w14:paraId="20583430" w14:textId="044A1AE8" w:rsidR="002A792A" w:rsidRDefault="00606756" w:rsidP="00D34246">
            <w:pPr>
              <w:pStyle w:val="Title"/>
            </w:pPr>
            <w:r>
              <w:t>ETL Project Status Report</w:t>
            </w:r>
          </w:p>
        </w:tc>
        <w:tc>
          <w:tcPr>
            <w:tcW w:w="3774" w:type="dxa"/>
            <w:vAlign w:val="bottom"/>
          </w:tcPr>
          <w:p w14:paraId="72D6E875" w14:textId="61051EBA" w:rsidR="002A792A" w:rsidRDefault="00004649" w:rsidP="00D34246">
            <w:pPr>
              <w:pStyle w:val="Subtitle"/>
            </w:pPr>
            <w:sdt>
              <w:sdtPr>
                <w:alias w:val="Overall Status:"/>
                <w:tag w:val="Overall Status:"/>
                <w:id w:val="-290989189"/>
                <w:placeholder>
                  <w:docPart w:val="90686D36F8E9424AB275B6FC4872525E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Overall Status:</w:t>
                </w:r>
              </w:sdtContent>
            </w:sdt>
            <w:r w:rsidR="004548D6">
              <w:t> </w:t>
            </w:r>
            <w:sdt>
              <w:sdtPr>
                <w:rPr>
                  <w:rStyle w:val="Strong"/>
                </w:rPr>
                <w:alias w:val="Enter Status:"/>
                <w:tag w:val="Enter Status:"/>
                <w:id w:val="1926991762"/>
                <w:placeholder>
                  <w:docPart w:val="B339AD2090AA4044A0CD276F10BBE40F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606756">
                  <w:rPr>
                    <w:rStyle w:val="Strong"/>
                  </w:rPr>
                  <w:t>Done</w:t>
                </w:r>
              </w:sdtContent>
            </w:sdt>
            <w:r w:rsidR="00FF4DDB">
              <w:t xml:space="preserve"> </w:t>
            </w:r>
          </w:p>
        </w:tc>
      </w:tr>
    </w:tbl>
    <w:p w14:paraId="652F32A4" w14:textId="67BFD0D4" w:rsidR="002A792A" w:rsidRDefault="00004649">
      <w:pPr>
        <w:pStyle w:val="Heading1"/>
      </w:pPr>
      <w:sdt>
        <w:sdtPr>
          <w:alias w:val="Project Name:"/>
          <w:tag w:val="Project Name:"/>
          <w:id w:val="1435163794"/>
          <w:placeholder>
            <w:docPart w:val="7868F87B195A46CFBD9AED5D08F8E1BE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606756">
        <w:t>Malaria Cases throughout the world from 2010-2017</w:t>
      </w:r>
    </w:p>
    <w:p w14:paraId="0992DCF1" w14:textId="760FA144" w:rsidR="002A792A" w:rsidRPr="00606756" w:rsidRDefault="00606756" w:rsidP="00606756">
      <w:pPr>
        <w:pStyle w:val="Date"/>
        <w:spacing w:after="0"/>
        <w:rPr>
          <w:rFonts w:ascii="Arial Nova Light" w:hAnsi="Arial Nova Light"/>
          <w:sz w:val="26"/>
          <w:szCs w:val="26"/>
        </w:rPr>
      </w:pPr>
      <w:r w:rsidRPr="00606756">
        <w:rPr>
          <w:rFonts w:ascii="Arial Nova Light" w:hAnsi="Arial Nova Light"/>
          <w:sz w:val="26"/>
          <w:szCs w:val="26"/>
        </w:rPr>
        <w:t>2/16/2020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RPr="00606756" w14:paraId="3D653968" w14:textId="77777777" w:rsidTr="00AB08ED">
        <w:trPr>
          <w:trHeight w:val="720"/>
        </w:trPr>
        <w:tc>
          <w:tcPr>
            <w:tcW w:w="2333" w:type="dxa"/>
          </w:tcPr>
          <w:p w14:paraId="6232B95A" w14:textId="77777777" w:rsidR="002A792A" w:rsidRPr="00606756" w:rsidRDefault="00004649">
            <w:pPr>
              <w:rPr>
                <w:rFonts w:ascii="Arial Nova Light" w:hAnsi="Arial Nova Light"/>
                <w:sz w:val="26"/>
                <w:szCs w:val="26"/>
              </w:rPr>
            </w:pPr>
            <w:sdt>
              <w:sdtPr>
                <w:rPr>
                  <w:rFonts w:ascii="Arial Nova Light" w:hAnsi="Arial Nova Light"/>
                  <w:sz w:val="26"/>
                  <w:szCs w:val="26"/>
                </w:rPr>
                <w:alias w:val="The project is:"/>
                <w:tag w:val="The project is:"/>
                <w:id w:val="-324208635"/>
                <w:placeholder>
                  <w:docPart w:val="17806794F7E443929ADF42BFC7060B1A"/>
                </w:placeholder>
                <w:temporary/>
                <w:showingPlcHdr/>
                <w15:appearance w15:val="hidden"/>
              </w:sdtPr>
              <w:sdtEndPr/>
              <w:sdtContent>
                <w:r w:rsidR="006F07D7" w:rsidRPr="00606756">
                  <w:rPr>
                    <w:rFonts w:ascii="Arial Nova Light" w:hAnsi="Arial Nova Light"/>
                    <w:sz w:val="26"/>
                    <w:szCs w:val="26"/>
                  </w:rPr>
                  <w:t>The project is</w:t>
                </w:r>
              </w:sdtContent>
            </w:sdt>
            <w:r w:rsidR="006F07D7" w:rsidRPr="00606756">
              <w:rPr>
                <w:rFonts w:ascii="Arial Nova Light" w:hAnsi="Arial Nova Light"/>
                <w:sz w:val="26"/>
                <w:szCs w:val="26"/>
              </w:rPr>
              <w:t xml:space="preserve"> </w:t>
            </w:r>
            <w:sdt>
              <w:sdtPr>
                <w:rPr>
                  <w:rStyle w:val="Strong"/>
                  <w:rFonts w:ascii="Arial Nova Light" w:hAnsi="Arial Nova Light"/>
                  <w:sz w:val="26"/>
                  <w:szCs w:val="26"/>
                </w:rPr>
                <w:alias w:val="Enter Project Status:"/>
                <w:tag w:val="Enter Project Status:"/>
                <w:id w:val="1778900887"/>
                <w:placeholder>
                  <w:docPart w:val="2EE951E49C7745FBA19119A373FE3FB0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FF4DDB" w:rsidRPr="00606756">
                  <w:rPr>
                    <w:rStyle w:val="Strong"/>
                    <w:rFonts w:ascii="Arial Nova Light" w:hAnsi="Arial Nova Light"/>
                    <w:sz w:val="26"/>
                    <w:szCs w:val="26"/>
                  </w:rPr>
                  <w:t>Status</w:t>
                </w:r>
              </w:sdtContent>
            </w:sdt>
            <w:r w:rsidR="004548D6" w:rsidRPr="00606756">
              <w:rPr>
                <w:rFonts w:ascii="Arial Nova Light" w:hAnsi="Arial Nova Light"/>
                <w:caps/>
                <w:sz w:val="26"/>
                <w:szCs w:val="26"/>
              </w:rPr>
              <w:t xml:space="preserve"> </w:t>
            </w:r>
            <w:sdt>
              <w:sdtPr>
                <w:rPr>
                  <w:rFonts w:ascii="Arial Nova Light" w:hAnsi="Arial Nova Light"/>
                  <w:caps/>
                  <w:sz w:val="26"/>
                  <w:szCs w:val="26"/>
                </w:rPr>
                <w:alias w:val="The week of:"/>
                <w:tag w:val="The week of:"/>
                <w:id w:val="2099752167"/>
                <w:placeholder>
                  <w:docPart w:val="95AE2A3298F44EDD97EB2E66D041E53C"/>
                </w:placeholder>
                <w:temporary/>
                <w:showingPlcHdr/>
                <w15:appearance w15:val="hidden"/>
              </w:sdtPr>
              <w:sdtEndPr/>
              <w:sdtContent>
                <w:r w:rsidR="00FF4DDB" w:rsidRPr="00606756">
                  <w:rPr>
                    <w:rFonts w:ascii="Arial Nova Light" w:hAnsi="Arial Nova Light"/>
                    <w:sz w:val="26"/>
                    <w:szCs w:val="26"/>
                  </w:rPr>
                  <w:t>the week of</w:t>
                </w:r>
              </w:sdtContent>
            </w:sdt>
            <w:r w:rsidR="00FF4DDB" w:rsidRPr="00606756">
              <w:rPr>
                <w:rFonts w:ascii="Arial Nova Light" w:hAnsi="Arial Nova Light"/>
                <w:caps/>
                <w:sz w:val="26"/>
                <w:szCs w:val="26"/>
              </w:rPr>
              <w:t xml:space="preserve"> </w:t>
            </w:r>
            <w:sdt>
              <w:sdtPr>
                <w:rPr>
                  <w:rFonts w:ascii="Arial Nova Light" w:hAnsi="Arial Nova Light"/>
                  <w:caps/>
                  <w:sz w:val="26"/>
                  <w:szCs w:val="26"/>
                </w:rPr>
                <w:alias w:val="Enter Start Date:"/>
                <w:tag w:val="Enter Start Date:"/>
                <w:id w:val="1722633463"/>
                <w:placeholder>
                  <w:docPart w:val="8BCD1B95389A4D2C91AE72F5863DF42F"/>
                </w:placeholder>
                <w:temporary/>
                <w:showingPlcHdr/>
                <w15:appearance w15:val="hidden"/>
              </w:sdtPr>
              <w:sdtEndPr/>
              <w:sdtContent>
                <w:r w:rsidR="00FF4DDB" w:rsidRPr="00606756">
                  <w:rPr>
                    <w:rFonts w:ascii="Arial Nova Light" w:hAnsi="Arial Nova Light"/>
                    <w:sz w:val="26"/>
                    <w:szCs w:val="26"/>
                  </w:rPr>
                  <w:t>Start Date</w:t>
                </w:r>
              </w:sdtContent>
            </w:sdt>
            <w:r w:rsidR="004548D6" w:rsidRPr="00606756">
              <w:rPr>
                <w:rFonts w:ascii="Arial Nova Light" w:hAnsi="Arial Nova Light"/>
                <w:sz w:val="26"/>
                <w:szCs w:val="26"/>
              </w:rPr>
              <w:t xml:space="preserve"> </w:t>
            </w:r>
            <w:sdt>
              <w:sdtPr>
                <w:rPr>
                  <w:rFonts w:ascii="Arial Nova Light" w:hAnsi="Arial Nova Light"/>
                  <w:sz w:val="26"/>
                  <w:szCs w:val="26"/>
                </w:rPr>
                <w:alias w:val="Separator:"/>
                <w:tag w:val="Separator:"/>
                <w:id w:val="-1058479271"/>
                <w:placeholder>
                  <w:docPart w:val="4828E9FCC59B4691BB6FD95D044C2E7D"/>
                </w:placeholder>
                <w:temporary/>
                <w:showingPlcHdr/>
                <w15:appearance w15:val="hidden"/>
              </w:sdtPr>
              <w:sdtEndPr/>
              <w:sdtContent>
                <w:r w:rsidR="00E814A4" w:rsidRPr="00606756">
                  <w:rPr>
                    <w:rFonts w:ascii="Arial Nova Light" w:hAnsi="Arial Nova Light"/>
                    <w:sz w:val="26"/>
                    <w:szCs w:val="26"/>
                  </w:rPr>
                  <w:t>-</w:t>
                </w:r>
              </w:sdtContent>
            </w:sdt>
            <w:r w:rsidR="004548D6" w:rsidRPr="00606756">
              <w:rPr>
                <w:rFonts w:ascii="Arial Nova Light" w:hAnsi="Arial Nova Light"/>
                <w:sz w:val="26"/>
                <w:szCs w:val="26"/>
              </w:rPr>
              <w:t xml:space="preserve"> </w:t>
            </w:r>
            <w:sdt>
              <w:sdtPr>
                <w:rPr>
                  <w:rFonts w:ascii="Arial Nova Light" w:hAnsi="Arial Nova Light"/>
                  <w:sz w:val="26"/>
                  <w:szCs w:val="26"/>
                </w:rPr>
                <w:alias w:val="Enter End Date:"/>
                <w:tag w:val="Enter End Date:"/>
                <w:id w:val="140325713"/>
                <w:placeholder>
                  <w:docPart w:val="325C5CDE0CB741EC88188833596C3CFC"/>
                </w:placeholder>
                <w:temporary/>
                <w:showingPlcHdr/>
                <w15:appearance w15:val="hidden"/>
              </w:sdtPr>
              <w:sdtEndPr/>
              <w:sdtContent>
                <w:r w:rsidR="00FF4DDB" w:rsidRPr="00606756">
                  <w:rPr>
                    <w:rFonts w:ascii="Arial Nova Light" w:hAnsi="Arial Nova Light"/>
                    <w:sz w:val="26"/>
                    <w:szCs w:val="26"/>
                  </w:rPr>
                  <w:t>End Date</w:t>
                </w:r>
              </w:sdtContent>
            </w:sdt>
            <w:r w:rsidR="004548D6" w:rsidRPr="00606756">
              <w:rPr>
                <w:rFonts w:ascii="Arial Nova Light" w:hAnsi="Arial Nova Light"/>
                <w:sz w:val="26"/>
                <w:szCs w:val="26"/>
              </w:rPr>
              <w:t xml:space="preserve">, </w:t>
            </w:r>
            <w:sdt>
              <w:sdtPr>
                <w:rPr>
                  <w:rFonts w:ascii="Arial Nova Light" w:hAnsi="Arial Nova Light"/>
                  <w:sz w:val="26"/>
                  <w:szCs w:val="26"/>
                </w:rPr>
                <w:alias w:val="Due to the following:"/>
                <w:tag w:val="Due to the following:"/>
                <w:id w:val="2084563099"/>
                <w:placeholder>
                  <w:docPart w:val="F7394DEC254E4246B513D348618643A6"/>
                </w:placeholder>
                <w:temporary/>
                <w:showingPlcHdr/>
                <w15:appearance w15:val="hidden"/>
              </w:sdtPr>
              <w:sdtEndPr/>
              <w:sdtContent>
                <w:r w:rsidR="00FF4DDB" w:rsidRPr="00606756">
                  <w:rPr>
                    <w:rFonts w:ascii="Arial Nova Light" w:hAnsi="Arial Nova Light"/>
                    <w:sz w:val="26"/>
                    <w:szCs w:val="26"/>
                  </w:rPr>
                  <w:t>due to the following:</w:t>
                </w:r>
              </w:sdtContent>
            </w:sdt>
          </w:p>
        </w:tc>
        <w:tc>
          <w:tcPr>
            <w:tcW w:w="8467" w:type="dxa"/>
            <w:tcMar>
              <w:left w:w="144" w:type="dxa"/>
            </w:tcMar>
          </w:tcPr>
          <w:p w14:paraId="4EFDAD8D" w14:textId="490A942A" w:rsidR="002A792A" w:rsidRPr="00606756" w:rsidRDefault="00606756" w:rsidP="007201B7">
            <w:pPr>
              <w:pStyle w:val="OnTrack"/>
              <w:jc w:val="both"/>
              <w:rPr>
                <w:rFonts w:ascii="Arial Nova Light" w:hAnsi="Arial Nova Light"/>
                <w:sz w:val="26"/>
                <w:szCs w:val="26"/>
              </w:rPr>
            </w:pPr>
            <w:r>
              <w:rPr>
                <w:rFonts w:ascii="Arial Nova Light" w:hAnsi="Arial Nova Light"/>
                <w:sz w:val="26"/>
                <w:szCs w:val="26"/>
              </w:rPr>
              <w:t>Originally started 2/15/2020 – 2/17/2020</w:t>
            </w:r>
          </w:p>
          <w:p w14:paraId="64020ACD" w14:textId="1895B68E" w:rsidR="002A792A" w:rsidRPr="00606756" w:rsidRDefault="00606756" w:rsidP="007201B7">
            <w:pPr>
              <w:pStyle w:val="OnTrack"/>
              <w:numPr>
                <w:ilvl w:val="0"/>
                <w:numId w:val="23"/>
              </w:numPr>
              <w:jc w:val="both"/>
              <w:rPr>
                <w:rFonts w:ascii="Arial Nova Light" w:hAnsi="Arial Nova Light"/>
                <w:sz w:val="26"/>
                <w:szCs w:val="26"/>
              </w:rPr>
            </w:pPr>
            <w:r>
              <w:rPr>
                <w:rFonts w:ascii="Arial Nova Light" w:hAnsi="Arial Nova Light"/>
                <w:sz w:val="26"/>
                <w:szCs w:val="26"/>
              </w:rPr>
              <w:t xml:space="preserve">Data from Kaggle.com, </w:t>
            </w:r>
            <w:r w:rsidR="00641340">
              <w:rPr>
                <w:rFonts w:ascii="Arial Nova Light" w:hAnsi="Arial Nova Light"/>
                <w:sz w:val="26"/>
                <w:szCs w:val="26"/>
              </w:rPr>
              <w:t>data. World</w:t>
            </w:r>
          </w:p>
        </w:tc>
      </w:tr>
      <w:tr w:rsidR="002A792A" w:rsidRPr="00606756" w14:paraId="0E485299" w14:textId="77777777" w:rsidTr="00C027EE">
        <w:trPr>
          <w:trHeight w:val="1709"/>
        </w:trPr>
        <w:tc>
          <w:tcPr>
            <w:tcW w:w="2333" w:type="dxa"/>
          </w:tcPr>
          <w:p w14:paraId="6F5829F0" w14:textId="77777777" w:rsidR="002A792A" w:rsidRPr="00606756" w:rsidRDefault="00004649">
            <w:pPr>
              <w:rPr>
                <w:rFonts w:ascii="Arial Nova Light" w:hAnsi="Arial Nova Light"/>
                <w:sz w:val="26"/>
                <w:szCs w:val="26"/>
              </w:rPr>
            </w:pPr>
            <w:sdt>
              <w:sdtPr>
                <w:rPr>
                  <w:rFonts w:ascii="Arial Nova Light" w:hAnsi="Arial Nova Light"/>
                  <w:sz w:val="26"/>
                  <w:szCs w:val="26"/>
                </w:rPr>
                <w:alias w:val="Issues:"/>
                <w:tag w:val="Issues:"/>
                <w:id w:val="1069549313"/>
                <w:placeholder>
                  <w:docPart w:val="489C6CD9415646B3A977471633A78107"/>
                </w:placeholder>
                <w:temporary/>
                <w:showingPlcHdr/>
                <w15:appearance w15:val="hidden"/>
              </w:sdtPr>
              <w:sdtEndPr/>
              <w:sdtContent>
                <w:r w:rsidR="00FF4DDB" w:rsidRPr="00606756">
                  <w:rPr>
                    <w:rFonts w:ascii="Arial Nova Light" w:hAnsi="Arial Nova Light"/>
                    <w:sz w:val="26"/>
                    <w:szCs w:val="26"/>
                  </w:rPr>
                  <w:t>Issues</w:t>
                </w:r>
              </w:sdtContent>
            </w:sdt>
            <w:r w:rsidR="004548D6" w:rsidRPr="00606756">
              <w:rPr>
                <w:rFonts w:ascii="Arial Nova Light" w:hAnsi="Arial Nova Light"/>
                <w:sz w:val="26"/>
                <w:szCs w:val="26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6CBC48F8" w14:textId="49F2BB5C" w:rsidR="00C027EE" w:rsidRPr="00C027EE" w:rsidRDefault="00606756" w:rsidP="00C027EE">
            <w:pPr>
              <w:pStyle w:val="AtRisk"/>
              <w:jc w:val="both"/>
              <w:rPr>
                <w:rFonts w:ascii="Arial Nova Light" w:hAnsi="Arial Nova Light"/>
                <w:sz w:val="26"/>
                <w:szCs w:val="26"/>
              </w:rPr>
            </w:pPr>
            <w:r>
              <w:rPr>
                <w:rFonts w:ascii="Arial Nova Light" w:hAnsi="Arial Nova Light"/>
                <w:sz w:val="26"/>
                <w:szCs w:val="26"/>
              </w:rPr>
              <w:t>Had trouble combining two tables</w:t>
            </w:r>
            <w:bookmarkStart w:id="0" w:name="_GoBack"/>
            <w:bookmarkEnd w:id="0"/>
          </w:p>
        </w:tc>
      </w:tr>
      <w:tr w:rsidR="002A792A" w:rsidRPr="00606756" w14:paraId="6DDD2D33" w14:textId="77777777" w:rsidTr="00AB08ED">
        <w:trPr>
          <w:trHeight w:val="576"/>
        </w:trPr>
        <w:tc>
          <w:tcPr>
            <w:tcW w:w="2333" w:type="dxa"/>
          </w:tcPr>
          <w:p w14:paraId="3DBF55C6" w14:textId="77777777" w:rsidR="002A792A" w:rsidRPr="00606756" w:rsidRDefault="00606756">
            <w:pPr>
              <w:rPr>
                <w:rFonts w:ascii="Arial Nova Light" w:hAnsi="Arial Nova Light"/>
                <w:sz w:val="26"/>
                <w:szCs w:val="26"/>
              </w:rPr>
            </w:pPr>
            <w:r>
              <w:rPr>
                <w:rFonts w:ascii="Arial Nova Light" w:hAnsi="Arial Nova Light"/>
                <w:sz w:val="26"/>
                <w:szCs w:val="26"/>
              </w:rPr>
              <w:t>Data collection</w:t>
            </w:r>
          </w:p>
        </w:tc>
        <w:tc>
          <w:tcPr>
            <w:tcW w:w="8467" w:type="dxa"/>
            <w:tcMar>
              <w:left w:w="144" w:type="dxa"/>
            </w:tcMar>
          </w:tcPr>
          <w:p w14:paraId="555759BD" w14:textId="3B920150" w:rsidR="002A792A" w:rsidRDefault="00606756" w:rsidP="007201B7">
            <w:pPr>
              <w:jc w:val="both"/>
              <w:rPr>
                <w:rFonts w:ascii="Arial Nova Light" w:hAnsi="Arial Nova Light"/>
                <w:sz w:val="26"/>
                <w:szCs w:val="26"/>
              </w:rPr>
            </w:pPr>
            <w:r>
              <w:rPr>
                <w:rFonts w:ascii="Arial Nova Light" w:hAnsi="Arial Nova Light"/>
                <w:sz w:val="26"/>
                <w:szCs w:val="26"/>
              </w:rPr>
              <w:t xml:space="preserve">The original data set had three different files. Two csv file which covers malaria cases and a json file which contains images, and file code. </w:t>
            </w:r>
          </w:p>
          <w:p w14:paraId="704A4F9D" w14:textId="711ECA65" w:rsidR="00606756" w:rsidRPr="00606756" w:rsidRDefault="00606756" w:rsidP="007201B7">
            <w:pPr>
              <w:jc w:val="both"/>
              <w:rPr>
                <w:rFonts w:ascii="Arial Nova Light" w:hAnsi="Arial Nova Light"/>
                <w:sz w:val="26"/>
                <w:szCs w:val="26"/>
              </w:rPr>
            </w:pPr>
            <w:r>
              <w:rPr>
                <w:rFonts w:ascii="Arial Nova Light" w:hAnsi="Arial Nova Light"/>
                <w:sz w:val="26"/>
                <w:szCs w:val="26"/>
              </w:rPr>
              <w:t xml:space="preserve">I thought a would be a great idea to look at world population to see a quick comparison </w:t>
            </w:r>
            <w:r w:rsidR="007201B7">
              <w:rPr>
                <w:rFonts w:ascii="Arial Nova Light" w:hAnsi="Arial Nova Light"/>
                <w:sz w:val="26"/>
                <w:szCs w:val="26"/>
              </w:rPr>
              <w:t xml:space="preserve">on between the number of cases vs country population. </w:t>
            </w:r>
          </w:p>
        </w:tc>
      </w:tr>
      <w:tr w:rsidR="00C027EE" w:rsidRPr="00606756" w14:paraId="47CEF89B" w14:textId="77777777" w:rsidTr="00AB08ED">
        <w:trPr>
          <w:trHeight w:val="576"/>
        </w:trPr>
        <w:tc>
          <w:tcPr>
            <w:tcW w:w="2333" w:type="dxa"/>
          </w:tcPr>
          <w:p w14:paraId="2DD5C107" w14:textId="18BCE7E2" w:rsidR="00C027EE" w:rsidRDefault="00C027EE">
            <w:pPr>
              <w:rPr>
                <w:rFonts w:ascii="Arial Nova Light" w:hAnsi="Arial Nova Light"/>
                <w:sz w:val="26"/>
                <w:szCs w:val="26"/>
              </w:rPr>
            </w:pPr>
            <w:sdt>
              <w:sdtPr>
                <w:rPr>
                  <w:rFonts w:ascii="Arial Nova Light" w:hAnsi="Arial Nova Light"/>
                  <w:color w:val="FF0000"/>
                  <w:sz w:val="26"/>
                  <w:szCs w:val="26"/>
                </w:rPr>
                <w:alias w:val="Project Abstract:"/>
                <w:tag w:val="Project Abstract:"/>
                <w:id w:val="653717248"/>
                <w:placeholder>
                  <w:docPart w:val="57C5E72FBBFC407084984CA92B4EE10B"/>
                </w:placeholder>
                <w:temporary/>
                <w:showingPlcHdr/>
                <w15:appearance w15:val="hidden"/>
              </w:sdtPr>
              <w:sdtEndPr>
                <w:rPr>
                  <w:color w:val="4C483D" w:themeColor="text2"/>
                </w:rPr>
              </w:sdtEndPr>
              <w:sdtContent>
                <w:r w:rsidRPr="00C027EE">
                  <w:rPr>
                    <w:rFonts w:ascii="Arial Nova Light" w:hAnsi="Arial Nova Light"/>
                    <w:color w:val="FF0000"/>
                    <w:sz w:val="26"/>
                    <w:szCs w:val="26"/>
                  </w:rPr>
                  <w:t>Project Abstract</w:t>
                </w:r>
              </w:sdtContent>
            </w:sdt>
          </w:p>
        </w:tc>
        <w:tc>
          <w:tcPr>
            <w:tcW w:w="8467" w:type="dxa"/>
            <w:tcMar>
              <w:left w:w="144" w:type="dxa"/>
            </w:tcMar>
          </w:tcPr>
          <w:p w14:paraId="7C5AF0A6" w14:textId="77777777" w:rsidR="00C027EE" w:rsidRDefault="00C027EE" w:rsidP="007201B7">
            <w:pPr>
              <w:jc w:val="both"/>
              <w:rPr>
                <w:rFonts w:ascii="Arial Nova Light" w:hAnsi="Arial Nova Light"/>
                <w:sz w:val="26"/>
                <w:szCs w:val="26"/>
              </w:rPr>
            </w:pPr>
          </w:p>
        </w:tc>
      </w:tr>
    </w:tbl>
    <w:p w14:paraId="31372295" w14:textId="70D748BB" w:rsidR="002A792A" w:rsidRPr="00606756" w:rsidRDefault="002A792A" w:rsidP="00C027EE">
      <w:pPr>
        <w:pStyle w:val="Heading1"/>
        <w:keepNext w:val="0"/>
        <w:keepLines w:val="0"/>
        <w:pageBreakBefore/>
        <w:rPr>
          <w:rFonts w:ascii="Arial Nova Light" w:hAnsi="Arial Nova Light"/>
          <w:sz w:val="26"/>
          <w:szCs w:val="26"/>
        </w:rPr>
      </w:pPr>
    </w:p>
    <w:sectPr w:rsidR="002A792A" w:rsidRPr="00606756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79513" w14:textId="77777777" w:rsidR="00004649" w:rsidRDefault="00004649">
      <w:pPr>
        <w:spacing w:after="0" w:line="240" w:lineRule="auto"/>
      </w:pPr>
      <w:r>
        <w:separator/>
      </w:r>
    </w:p>
  </w:endnote>
  <w:endnote w:type="continuationSeparator" w:id="0">
    <w:p w14:paraId="1F0A7EBE" w14:textId="77777777" w:rsidR="00004649" w:rsidRDefault="0000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FC8C0" w14:textId="492B2315" w:rsidR="002A792A" w:rsidRDefault="00335D5D">
    <w:pPr>
      <w:pStyle w:val="Footer"/>
    </w:pPr>
    <w:r>
      <w:t>Laury Benoit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A18B1" w14:textId="77777777" w:rsidR="00004649" w:rsidRDefault="00004649">
      <w:pPr>
        <w:spacing w:after="0" w:line="240" w:lineRule="auto"/>
      </w:pPr>
      <w:r>
        <w:separator/>
      </w:r>
    </w:p>
  </w:footnote>
  <w:footnote w:type="continuationSeparator" w:id="0">
    <w:p w14:paraId="03BA42AC" w14:textId="77777777" w:rsidR="00004649" w:rsidRDefault="0000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56"/>
    <w:rsid w:val="00004649"/>
    <w:rsid w:val="000303C2"/>
    <w:rsid w:val="00071A33"/>
    <w:rsid w:val="0008087C"/>
    <w:rsid w:val="000A0F81"/>
    <w:rsid w:val="000A696F"/>
    <w:rsid w:val="00102801"/>
    <w:rsid w:val="001E35FF"/>
    <w:rsid w:val="002A792A"/>
    <w:rsid w:val="00335D5D"/>
    <w:rsid w:val="003638E9"/>
    <w:rsid w:val="00387081"/>
    <w:rsid w:val="004223A9"/>
    <w:rsid w:val="004548D6"/>
    <w:rsid w:val="004B5EAA"/>
    <w:rsid w:val="005B653B"/>
    <w:rsid w:val="005C17AF"/>
    <w:rsid w:val="005F6ACD"/>
    <w:rsid w:val="00606756"/>
    <w:rsid w:val="006205F4"/>
    <w:rsid w:val="00641340"/>
    <w:rsid w:val="006D480F"/>
    <w:rsid w:val="006F07D7"/>
    <w:rsid w:val="007201B7"/>
    <w:rsid w:val="00823C88"/>
    <w:rsid w:val="008B4B02"/>
    <w:rsid w:val="009A2858"/>
    <w:rsid w:val="00A32A28"/>
    <w:rsid w:val="00AB08ED"/>
    <w:rsid w:val="00AB17FC"/>
    <w:rsid w:val="00BD4E5D"/>
    <w:rsid w:val="00BF2918"/>
    <w:rsid w:val="00C027EE"/>
    <w:rsid w:val="00C324E5"/>
    <w:rsid w:val="00C3688B"/>
    <w:rsid w:val="00C40E10"/>
    <w:rsid w:val="00C72B2A"/>
    <w:rsid w:val="00D34246"/>
    <w:rsid w:val="00E814A4"/>
    <w:rsid w:val="00F06BBE"/>
    <w:rsid w:val="00F801D7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B812E"/>
  <w15:chartTrackingRefBased/>
  <w15:docId w15:val="{B929DBAB-3F84-478D-ABFF-1513FD80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y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686D36F8E9424AB275B6FC48725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F9BA-BF94-4E16-A0A5-4AFC756443FC}"/>
      </w:docPartPr>
      <w:docPartBody>
        <w:p w:rsidR="00317EF5" w:rsidRDefault="00486825">
          <w:pPr>
            <w:pStyle w:val="90686D36F8E9424AB275B6FC4872525E"/>
          </w:pPr>
          <w:r>
            <w:t>Overall Status:</w:t>
          </w:r>
        </w:p>
      </w:docPartBody>
    </w:docPart>
    <w:docPart>
      <w:docPartPr>
        <w:name w:val="B339AD2090AA4044A0CD276F10BBE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61848-0BDD-4A10-93FA-5994ED255D54}"/>
      </w:docPartPr>
      <w:docPartBody>
        <w:p w:rsidR="00317EF5" w:rsidRDefault="00486825">
          <w:pPr>
            <w:pStyle w:val="B339AD2090AA4044A0CD276F10BBE40F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7868F87B195A46CFBD9AED5D08F8E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37DD0-9FA1-4628-91D7-882B52BC823E}"/>
      </w:docPartPr>
      <w:docPartBody>
        <w:p w:rsidR="00317EF5" w:rsidRDefault="00486825">
          <w:pPr>
            <w:pStyle w:val="7868F87B195A46CFBD9AED5D08F8E1BE"/>
          </w:pPr>
          <w:r>
            <w:t>Project Name:</w:t>
          </w:r>
        </w:p>
      </w:docPartBody>
    </w:docPart>
    <w:docPart>
      <w:docPartPr>
        <w:name w:val="17806794F7E443929ADF42BFC7060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ED5FF-6519-4A26-9F9C-DB203AEEFD10}"/>
      </w:docPartPr>
      <w:docPartBody>
        <w:p w:rsidR="00317EF5" w:rsidRDefault="00486825">
          <w:pPr>
            <w:pStyle w:val="17806794F7E443929ADF42BFC7060B1A"/>
          </w:pPr>
          <w:r>
            <w:t>The project is</w:t>
          </w:r>
        </w:p>
      </w:docPartBody>
    </w:docPart>
    <w:docPart>
      <w:docPartPr>
        <w:name w:val="2EE951E49C7745FBA19119A373FE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1BCBA-098E-41BD-BCCD-0E9D1AF121B4}"/>
      </w:docPartPr>
      <w:docPartBody>
        <w:p w:rsidR="00317EF5" w:rsidRDefault="00486825">
          <w:pPr>
            <w:pStyle w:val="2EE951E49C7745FBA19119A373FE3FB0"/>
          </w:pPr>
          <w:r w:rsidRPr="000303C2">
            <w:rPr>
              <w:rStyle w:val="Strong"/>
            </w:rPr>
            <w:t>Status</w:t>
          </w:r>
        </w:p>
      </w:docPartBody>
    </w:docPart>
    <w:docPart>
      <w:docPartPr>
        <w:name w:val="95AE2A3298F44EDD97EB2E66D041E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3A7DB-264D-44A8-B30E-AC7F9B93CC3D}"/>
      </w:docPartPr>
      <w:docPartBody>
        <w:p w:rsidR="00317EF5" w:rsidRDefault="00486825">
          <w:pPr>
            <w:pStyle w:val="95AE2A3298F44EDD97EB2E66D041E53C"/>
          </w:pPr>
          <w:r>
            <w:t>the week of</w:t>
          </w:r>
        </w:p>
      </w:docPartBody>
    </w:docPart>
    <w:docPart>
      <w:docPartPr>
        <w:name w:val="8BCD1B95389A4D2C91AE72F5863DF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CD90-4C6C-4E28-9547-329ACEF70CDE}"/>
      </w:docPartPr>
      <w:docPartBody>
        <w:p w:rsidR="00317EF5" w:rsidRDefault="00486825">
          <w:pPr>
            <w:pStyle w:val="8BCD1B95389A4D2C91AE72F5863DF42F"/>
          </w:pPr>
          <w:r>
            <w:t>Start Date</w:t>
          </w:r>
        </w:p>
      </w:docPartBody>
    </w:docPart>
    <w:docPart>
      <w:docPartPr>
        <w:name w:val="4828E9FCC59B4691BB6FD95D044C2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DD1D-E89D-4B9F-BA77-8877623AE060}"/>
      </w:docPartPr>
      <w:docPartBody>
        <w:p w:rsidR="00317EF5" w:rsidRDefault="00486825">
          <w:pPr>
            <w:pStyle w:val="4828E9FCC59B4691BB6FD95D044C2E7D"/>
          </w:pPr>
          <w:r>
            <w:t>-</w:t>
          </w:r>
        </w:p>
      </w:docPartBody>
    </w:docPart>
    <w:docPart>
      <w:docPartPr>
        <w:name w:val="325C5CDE0CB741EC88188833596C3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1F83D-6088-427D-9031-BD2D2A37D2AC}"/>
      </w:docPartPr>
      <w:docPartBody>
        <w:p w:rsidR="00317EF5" w:rsidRDefault="00486825">
          <w:pPr>
            <w:pStyle w:val="325C5CDE0CB741EC88188833596C3CFC"/>
          </w:pPr>
          <w:r>
            <w:t>End Date</w:t>
          </w:r>
        </w:p>
      </w:docPartBody>
    </w:docPart>
    <w:docPart>
      <w:docPartPr>
        <w:name w:val="F7394DEC254E4246B513D34861864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E292-377D-4148-ACB5-BF82D880911A}"/>
      </w:docPartPr>
      <w:docPartBody>
        <w:p w:rsidR="00317EF5" w:rsidRDefault="00486825">
          <w:pPr>
            <w:pStyle w:val="F7394DEC254E4246B513D348618643A6"/>
          </w:pPr>
          <w:r>
            <w:t>due to the following:</w:t>
          </w:r>
        </w:p>
      </w:docPartBody>
    </w:docPart>
    <w:docPart>
      <w:docPartPr>
        <w:name w:val="489C6CD9415646B3A977471633A7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FEF86-2EB5-46DF-98DF-E9904A3F83F9}"/>
      </w:docPartPr>
      <w:docPartBody>
        <w:p w:rsidR="00317EF5" w:rsidRDefault="00486825">
          <w:pPr>
            <w:pStyle w:val="489C6CD9415646B3A977471633A78107"/>
          </w:pPr>
          <w:r>
            <w:t>Issues</w:t>
          </w:r>
        </w:p>
      </w:docPartBody>
    </w:docPart>
    <w:docPart>
      <w:docPartPr>
        <w:name w:val="57C5E72FBBFC407084984CA92B4EE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8708F-CF1B-4976-BF46-CCEA260ECB84}"/>
      </w:docPartPr>
      <w:docPartBody>
        <w:p w:rsidR="00000000" w:rsidRDefault="00317EF5" w:rsidP="00317EF5">
          <w:pPr>
            <w:pStyle w:val="57C5E72FBBFC407084984CA92B4EE10B"/>
          </w:pPr>
          <w:r>
            <w:t>Project 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25"/>
    <w:rsid w:val="00317EF5"/>
    <w:rsid w:val="00486825"/>
    <w:rsid w:val="00A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416108354E4D9195D85C4366055F">
    <w:name w:val="EFAA416108354E4D9195D85C4366055F"/>
  </w:style>
  <w:style w:type="paragraph" w:customStyle="1" w:styleId="90686D36F8E9424AB275B6FC4872525E">
    <w:name w:val="90686D36F8E9424AB275B6FC4872525E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B339AD2090AA4044A0CD276F10BBE40F">
    <w:name w:val="B339AD2090AA4044A0CD276F10BBE40F"/>
  </w:style>
  <w:style w:type="paragraph" w:customStyle="1" w:styleId="7868F87B195A46CFBD9AED5D08F8E1BE">
    <w:name w:val="7868F87B195A46CFBD9AED5D08F8E1BE"/>
  </w:style>
  <w:style w:type="paragraph" w:customStyle="1" w:styleId="48C2F0BFC0DB483E84F84CB77EEBA28F">
    <w:name w:val="48C2F0BFC0DB483E84F84CB77EEBA28F"/>
  </w:style>
  <w:style w:type="paragraph" w:customStyle="1" w:styleId="0CDD380489864F5BADB79B98105E2675">
    <w:name w:val="0CDD380489864F5BADB79B98105E2675"/>
  </w:style>
  <w:style w:type="paragraph" w:customStyle="1" w:styleId="7A507203F22D47478A37B85C08AC985C">
    <w:name w:val="7A507203F22D47478A37B85C08AC985C"/>
  </w:style>
  <w:style w:type="paragraph" w:customStyle="1" w:styleId="EFE49446F2D04E10BAEFC2AE8ACFA558">
    <w:name w:val="EFE49446F2D04E10BAEFC2AE8ACFA558"/>
  </w:style>
  <w:style w:type="paragraph" w:customStyle="1" w:styleId="9DF1E4B29FBA43A786CEC1504DE0C1D3">
    <w:name w:val="9DF1E4B29FBA43A786CEC1504DE0C1D3"/>
  </w:style>
  <w:style w:type="paragraph" w:customStyle="1" w:styleId="19959D9AD69E4D91AAE109CE6AF8F1A7">
    <w:name w:val="19959D9AD69E4D91AAE109CE6AF8F1A7"/>
  </w:style>
  <w:style w:type="paragraph" w:customStyle="1" w:styleId="1FCDD324966844F5AFE489454D721E5E">
    <w:name w:val="1FCDD324966844F5AFE489454D721E5E"/>
  </w:style>
  <w:style w:type="paragraph" w:customStyle="1" w:styleId="17806794F7E443929ADF42BFC7060B1A">
    <w:name w:val="17806794F7E443929ADF42BFC7060B1A"/>
  </w:style>
  <w:style w:type="paragraph" w:customStyle="1" w:styleId="2EE951E49C7745FBA19119A373FE3FB0">
    <w:name w:val="2EE951E49C7745FBA19119A373FE3FB0"/>
  </w:style>
  <w:style w:type="paragraph" w:customStyle="1" w:styleId="95AE2A3298F44EDD97EB2E66D041E53C">
    <w:name w:val="95AE2A3298F44EDD97EB2E66D041E53C"/>
  </w:style>
  <w:style w:type="paragraph" w:customStyle="1" w:styleId="8BCD1B95389A4D2C91AE72F5863DF42F">
    <w:name w:val="8BCD1B95389A4D2C91AE72F5863DF42F"/>
  </w:style>
  <w:style w:type="paragraph" w:customStyle="1" w:styleId="4828E9FCC59B4691BB6FD95D044C2E7D">
    <w:name w:val="4828E9FCC59B4691BB6FD95D044C2E7D"/>
  </w:style>
  <w:style w:type="paragraph" w:customStyle="1" w:styleId="325C5CDE0CB741EC88188833596C3CFC">
    <w:name w:val="325C5CDE0CB741EC88188833596C3CFC"/>
  </w:style>
  <w:style w:type="paragraph" w:customStyle="1" w:styleId="F7394DEC254E4246B513D348618643A6">
    <w:name w:val="F7394DEC254E4246B513D348618643A6"/>
  </w:style>
  <w:style w:type="paragraph" w:customStyle="1" w:styleId="657CE04FE08141719F79A73B9BC031EB">
    <w:name w:val="657CE04FE08141719F79A73B9BC031EB"/>
  </w:style>
  <w:style w:type="paragraph" w:customStyle="1" w:styleId="4FE511E5067141188AC70B523526064D">
    <w:name w:val="4FE511E5067141188AC70B523526064D"/>
  </w:style>
  <w:style w:type="paragraph" w:customStyle="1" w:styleId="A30D8AF0B62D4538A3CA6EE69F5F202F">
    <w:name w:val="A30D8AF0B62D4538A3CA6EE69F5F202F"/>
  </w:style>
  <w:style w:type="paragraph" w:customStyle="1" w:styleId="489C6CD9415646B3A977471633A78107">
    <w:name w:val="489C6CD9415646B3A977471633A78107"/>
  </w:style>
  <w:style w:type="paragraph" w:customStyle="1" w:styleId="4ED081171F8D492A9EDC18DC68754025">
    <w:name w:val="4ED081171F8D492A9EDC18DC68754025"/>
  </w:style>
  <w:style w:type="paragraph" w:customStyle="1" w:styleId="35C753434A704500A88C7E1CBDE27B96">
    <w:name w:val="35C753434A704500A88C7E1CBDE27B96"/>
  </w:style>
  <w:style w:type="paragraph" w:customStyle="1" w:styleId="D07454FBC0DE4C1EB410DC3AA7D26C18">
    <w:name w:val="D07454FBC0DE4C1EB410DC3AA7D26C18"/>
  </w:style>
  <w:style w:type="paragraph" w:customStyle="1" w:styleId="86C18B2A5ADE44F78888161CFFBCEC75">
    <w:name w:val="86C18B2A5ADE44F78888161CFFBCEC75"/>
  </w:style>
  <w:style w:type="paragraph" w:customStyle="1" w:styleId="70375DCD11454C73BC8DE076CB8F65FB">
    <w:name w:val="70375DCD11454C73BC8DE076CB8F65FB"/>
  </w:style>
  <w:style w:type="paragraph" w:customStyle="1" w:styleId="BAD0D8E9898F496C9DE73EE578DD6F64">
    <w:name w:val="BAD0D8E9898F496C9DE73EE578DD6F64"/>
  </w:style>
  <w:style w:type="paragraph" w:customStyle="1" w:styleId="F3194E6E5C1847A7B1C5FFC2E05D05FC">
    <w:name w:val="F3194E6E5C1847A7B1C5FFC2E05D05FC"/>
  </w:style>
  <w:style w:type="paragraph" w:customStyle="1" w:styleId="04A846EE0D384B568E166150CE2E8C5C">
    <w:name w:val="04A846EE0D384B568E166150CE2E8C5C"/>
  </w:style>
  <w:style w:type="paragraph" w:customStyle="1" w:styleId="82D0A04693F64A07BCD15C3AA2C43572">
    <w:name w:val="82D0A04693F64A07BCD15C3AA2C43572"/>
  </w:style>
  <w:style w:type="paragraph" w:customStyle="1" w:styleId="0BC801017BA7468190FD352CE34B5D69">
    <w:name w:val="0BC801017BA7468190FD352CE34B5D69"/>
  </w:style>
  <w:style w:type="paragraph" w:customStyle="1" w:styleId="2458144D6C154DD380E5EFB8D43E127A">
    <w:name w:val="2458144D6C154DD380E5EFB8D43E127A"/>
  </w:style>
  <w:style w:type="paragraph" w:customStyle="1" w:styleId="4B412AAF75614614902DC0912AFAA0B4">
    <w:name w:val="4B412AAF75614614902DC0912AFAA0B4"/>
  </w:style>
  <w:style w:type="paragraph" w:customStyle="1" w:styleId="2166827B951448BA84D6ACA10CF445C1">
    <w:name w:val="2166827B951448BA84D6ACA10CF445C1"/>
  </w:style>
  <w:style w:type="paragraph" w:customStyle="1" w:styleId="355939F9B6334AA694F15B3C6D4F4418">
    <w:name w:val="355939F9B6334AA694F15B3C6D4F4418"/>
  </w:style>
  <w:style w:type="paragraph" w:customStyle="1" w:styleId="31BDA6FFC4C04C128B493F25C292B21F">
    <w:name w:val="31BDA6FFC4C04C128B493F25C292B21F"/>
  </w:style>
  <w:style w:type="paragraph" w:customStyle="1" w:styleId="B58B49B0DB8A42F380C5E3BD1C47CE9A">
    <w:name w:val="B58B49B0DB8A42F380C5E3BD1C47CE9A"/>
  </w:style>
  <w:style w:type="paragraph" w:customStyle="1" w:styleId="12571C5D34D74870A21E75189E9C7EB6">
    <w:name w:val="12571C5D34D74870A21E75189E9C7EB6"/>
  </w:style>
  <w:style w:type="paragraph" w:customStyle="1" w:styleId="281EE95BA46941988B559158D1C7F3D3">
    <w:name w:val="281EE95BA46941988B559158D1C7F3D3"/>
  </w:style>
  <w:style w:type="paragraph" w:customStyle="1" w:styleId="58F86535B89445C89EE9B48BBA42CDBA">
    <w:name w:val="58F86535B89445C89EE9B48BBA42CDBA"/>
  </w:style>
  <w:style w:type="paragraph" w:customStyle="1" w:styleId="DBD0E7E5E86B4743B28029532C1C56C0">
    <w:name w:val="DBD0E7E5E86B4743B28029532C1C56C0"/>
  </w:style>
  <w:style w:type="paragraph" w:customStyle="1" w:styleId="E425BC74901A46E4A8DCE456FFDFE98E">
    <w:name w:val="E425BC74901A46E4A8DCE456FFDFE98E"/>
  </w:style>
  <w:style w:type="paragraph" w:customStyle="1" w:styleId="4321B441CADC4A8F86A3B339F93A5BBE">
    <w:name w:val="4321B441CADC4A8F86A3B339F93A5BBE"/>
  </w:style>
  <w:style w:type="paragraph" w:customStyle="1" w:styleId="F2C585BFB67F4CE4AA1BE853920A568E">
    <w:name w:val="F2C585BFB67F4CE4AA1BE853920A568E"/>
  </w:style>
  <w:style w:type="paragraph" w:customStyle="1" w:styleId="5CBA10B093774281BC456952BEE93C7B">
    <w:name w:val="5CBA10B093774281BC456952BEE93C7B"/>
  </w:style>
  <w:style w:type="paragraph" w:customStyle="1" w:styleId="08D300AB306C490EBF4C08B9E9FDEB44">
    <w:name w:val="08D300AB306C490EBF4C08B9E9FDEB44"/>
  </w:style>
  <w:style w:type="paragraph" w:customStyle="1" w:styleId="49CB47E35C6D46F88E6C407C60476BFA">
    <w:name w:val="49CB47E35C6D46F88E6C407C60476BFA"/>
  </w:style>
  <w:style w:type="paragraph" w:customStyle="1" w:styleId="847DD41674A541E0B9759AA369D3B7E0">
    <w:name w:val="847DD41674A541E0B9759AA369D3B7E0"/>
  </w:style>
  <w:style w:type="paragraph" w:customStyle="1" w:styleId="29984E816C5E4810BC8321F41A0F0D8E">
    <w:name w:val="29984E816C5E4810BC8321F41A0F0D8E"/>
  </w:style>
  <w:style w:type="paragraph" w:customStyle="1" w:styleId="3EAA589239BA4B58865FDA21BF2DA4D0">
    <w:name w:val="3EAA589239BA4B58865FDA21BF2DA4D0"/>
  </w:style>
  <w:style w:type="paragraph" w:customStyle="1" w:styleId="7BD6D7061662417D8049DEEECCF9EC22">
    <w:name w:val="7BD6D7061662417D8049DEEECCF9EC22"/>
  </w:style>
  <w:style w:type="paragraph" w:customStyle="1" w:styleId="2D6658F71FDF495BAC9268D408542381">
    <w:name w:val="2D6658F71FDF495BAC9268D408542381"/>
  </w:style>
  <w:style w:type="paragraph" w:customStyle="1" w:styleId="57C5E72FBBFC407084984CA92B4EE10B">
    <w:name w:val="57C5E72FBBFC407084984CA92B4EE10B"/>
    <w:rsid w:val="00317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21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>Done</dc:description>
  <cp:lastModifiedBy>Laury Benoit</cp:lastModifiedBy>
  <cp:revision>4</cp:revision>
  <cp:lastPrinted>2012-12-03T18:15:00Z</cp:lastPrinted>
  <dcterms:created xsi:type="dcterms:W3CDTF">2020-02-17T02:39:00Z</dcterms:created>
  <dcterms:modified xsi:type="dcterms:W3CDTF">2020-02-17T03:02:00Z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